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C9C" w:rsidRDefault="00320AA2" w:rsidP="00C15C9C">
      <w:r>
        <w:rPr>
          <w:noProof/>
          <w:sz w:val="40"/>
          <w:szCs w:val="40"/>
          <w:lang w:eastAsia="nb-NO" w:bidi="ta-IN"/>
        </w:rPr>
        <w:drawing>
          <wp:anchor distT="0" distB="0" distL="114300" distR="114300" simplePos="0" relativeHeight="251658240" behindDoc="0" locked="0" layoutInCell="1" allowOverlap="1" wp14:anchorId="64C62366" wp14:editId="2048FC23">
            <wp:simplePos x="0" y="0"/>
            <wp:positionH relativeFrom="column">
              <wp:posOffset>-531495</wp:posOffset>
            </wp:positionH>
            <wp:positionV relativeFrom="paragraph">
              <wp:posOffset>82550</wp:posOffset>
            </wp:positionV>
            <wp:extent cx="664210" cy="1664335"/>
            <wp:effectExtent l="0" t="0" r="2540" b="0"/>
            <wp:wrapThrough wrapText="bothSides">
              <wp:wrapPolygon edited="0">
                <wp:start x="9293" y="0"/>
                <wp:lineTo x="5576" y="989"/>
                <wp:lineTo x="0" y="3214"/>
                <wp:lineTo x="0" y="21262"/>
                <wp:lineTo x="3098" y="21262"/>
                <wp:lineTo x="3717" y="20026"/>
                <wp:lineTo x="5576" y="12114"/>
                <wp:lineTo x="6815" y="4203"/>
                <wp:lineTo x="21063" y="1483"/>
                <wp:lineTo x="21063" y="494"/>
                <wp:lineTo x="19205" y="0"/>
                <wp:lineTo x="9293" y="0"/>
              </wp:wrapPolygon>
            </wp:wrapThrough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BDE">
        <w:rPr>
          <w:noProof/>
          <w:sz w:val="40"/>
          <w:szCs w:val="40"/>
          <w:lang w:eastAsia="nb-NO" w:bidi="ta-IN"/>
        </w:rPr>
        <w:drawing>
          <wp:anchor distT="0" distB="0" distL="114300" distR="114300" simplePos="0" relativeHeight="251659264" behindDoc="0" locked="0" layoutInCell="1" allowOverlap="1" wp14:anchorId="4F632662" wp14:editId="29C450A0">
            <wp:simplePos x="0" y="0"/>
            <wp:positionH relativeFrom="rightMargin">
              <wp:posOffset>-152400</wp:posOffset>
            </wp:positionH>
            <wp:positionV relativeFrom="paragraph">
              <wp:posOffset>7221855</wp:posOffset>
            </wp:positionV>
            <wp:extent cx="664210" cy="1664335"/>
            <wp:effectExtent l="0" t="0" r="2540" b="0"/>
            <wp:wrapNone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6421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40AAF">
        <w:rPr>
          <w:sz w:val="40"/>
          <w:szCs w:val="40"/>
        </w:rPr>
        <w:t>Idemyldring</w:t>
      </w:r>
      <w:bookmarkStart w:id="0" w:name="_GoBack"/>
      <w:bookmarkEnd w:id="0"/>
      <w:r>
        <w:rPr>
          <w:sz w:val="40"/>
          <w:szCs w:val="40"/>
        </w:rPr>
        <w:t xml:space="preserve"> </w:t>
      </w:r>
      <w:r w:rsidR="00C15C9C">
        <w:rPr>
          <w:sz w:val="40"/>
          <w:szCs w:val="40"/>
        </w:rPr>
        <w:t xml:space="preserve"> </w:t>
      </w:r>
    </w:p>
    <w:p w:rsidR="002A5C5E" w:rsidRDefault="002A5C5E" w:rsidP="002A5C5E">
      <w:pPr>
        <w:pStyle w:val="Default"/>
      </w:pPr>
    </w:p>
    <w:p w:rsidR="002A5C5E" w:rsidRDefault="002A5C5E"/>
    <w:p w:rsidR="00320AA2" w:rsidRDefault="00320AA2">
      <w:r>
        <w:rPr>
          <w:noProof/>
          <w:lang w:eastAsia="nb-NO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2992120</wp:posOffset>
                </wp:positionV>
                <wp:extent cx="1549400" cy="1028700"/>
                <wp:effectExtent l="0" t="0" r="1270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028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D2A" w:rsidRPr="004F3D2A" w:rsidRDefault="004F3D2A" w:rsidP="004F3D2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F3D2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Meitemarken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26" style="position:absolute;margin-left:0;margin-top:235.6pt;width:122pt;height:8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" fillcolor="#f2f2f2 [3052]" strokecolor="#1f4d78 [1604]" strokeweight="1pt">
                <v:stroke joinstyle="miter"/>
                <v:textbox>
                  <w:txbxContent>
                    <w:p w:rsidR="004F3D2A" w:rsidRPr="004F3D2A" w:rsidRDefault="004F3D2A" w:rsidP="004F3D2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F3D2A">
                        <w:rPr>
                          <w:color w:val="000000" w:themeColor="text1"/>
                          <w:sz w:val="24"/>
                          <w:szCs w:val="24"/>
                        </w:rPr>
                        <w:t>Meitemarken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320AA2" w:rsidSect="00C56BDE">
      <w:footerReference w:type="default" r:id="rId8"/>
      <w:pgSz w:w="11906" w:h="16838"/>
      <w:pgMar w:top="1417" w:right="1417" w:bottom="1417" w:left="1417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594" w:rsidRDefault="00546594" w:rsidP="00546594">
      <w:pPr>
        <w:spacing w:after="0" w:line="240" w:lineRule="auto"/>
      </w:pPr>
      <w:r>
        <w:separator/>
      </w:r>
    </w:p>
  </w:endnote>
  <w:endnote w:type="continuationSeparator" w:id="0">
    <w:p w:rsidR="00546594" w:rsidRDefault="00546594" w:rsidP="0054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594" w:rsidRPr="00546594" w:rsidRDefault="00546594" w:rsidP="00546594">
    <w:pPr>
      <w:pStyle w:val="Bunntekst"/>
      <w:jc w:val="center"/>
    </w:pPr>
    <w:r w:rsidRPr="00546594">
      <w:rPr>
        <w:noProof/>
        <w:lang w:eastAsia="nb-NO"/>
      </w:rPr>
      <w:t>Flerspråklig naturfag- NAFO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594" w:rsidRDefault="00546594" w:rsidP="00546594">
      <w:pPr>
        <w:spacing w:after="0" w:line="240" w:lineRule="auto"/>
      </w:pPr>
      <w:r>
        <w:separator/>
      </w:r>
    </w:p>
  </w:footnote>
  <w:footnote w:type="continuationSeparator" w:id="0">
    <w:p w:rsidR="00546594" w:rsidRDefault="00546594" w:rsidP="00546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5E"/>
    <w:rsid w:val="002A5C5E"/>
    <w:rsid w:val="00320AA2"/>
    <w:rsid w:val="004F3D2A"/>
    <w:rsid w:val="00546594"/>
    <w:rsid w:val="00BC3D7C"/>
    <w:rsid w:val="00C15C9C"/>
    <w:rsid w:val="00C40AAF"/>
    <w:rsid w:val="00C56BDE"/>
    <w:rsid w:val="00C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B8556-C51C-42C0-8E54-F8B52AEF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2A5C5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546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46594"/>
  </w:style>
  <w:style w:type="paragraph" w:styleId="Bunntekst">
    <w:name w:val="footer"/>
    <w:basedOn w:val="Normal"/>
    <w:link w:val="BunntekstTegn"/>
    <w:uiPriority w:val="99"/>
    <w:unhideWhenUsed/>
    <w:rsid w:val="00546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4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Egendefiner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808922BF.dotm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Østli</dc:creator>
  <cp:keywords/>
  <dc:description/>
  <cp:lastModifiedBy>Lene Østli</cp:lastModifiedBy>
  <cp:revision>3</cp:revision>
  <dcterms:created xsi:type="dcterms:W3CDTF">2015-08-04T13:08:00Z</dcterms:created>
  <dcterms:modified xsi:type="dcterms:W3CDTF">2015-08-07T07:14:00Z</dcterms:modified>
</cp:coreProperties>
</file>