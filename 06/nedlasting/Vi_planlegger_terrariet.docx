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944"/>
        <w:tblW w:w="10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2944"/>
      </w:tblGrid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Dette skal vi ha med i terrariet:</w:t>
            </w: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Antall</w:t>
            </w: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  <w:tr w:rsidR="00C15C9C" w:rsidTr="00A0013C">
        <w:trPr>
          <w:trHeight w:val="315"/>
        </w:trPr>
        <w:tc>
          <w:tcPr>
            <w:tcW w:w="7095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44" w:type="dxa"/>
          </w:tcPr>
          <w:p w:rsidR="00C15C9C" w:rsidRDefault="00C15C9C" w:rsidP="00C15C9C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C15C9C" w:rsidRDefault="00C56BDE" w:rsidP="00C15C9C">
      <w:r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9264" behindDoc="0" locked="0" layoutInCell="1" allowOverlap="1" wp14:anchorId="3554E019" wp14:editId="1425E00C">
            <wp:simplePos x="0" y="0"/>
            <wp:positionH relativeFrom="rightMargin">
              <wp:posOffset>-152400</wp:posOffset>
            </wp:positionH>
            <wp:positionV relativeFrom="paragraph">
              <wp:posOffset>7221855</wp:posOffset>
            </wp:positionV>
            <wp:extent cx="664210" cy="1664335"/>
            <wp:effectExtent l="0" t="0" r="254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8240" behindDoc="0" locked="0" layoutInCell="1" allowOverlap="1" wp14:anchorId="4D5CA7D8" wp14:editId="769FE9D3">
            <wp:simplePos x="0" y="0"/>
            <wp:positionH relativeFrom="column">
              <wp:posOffset>-512445</wp:posOffset>
            </wp:positionH>
            <wp:positionV relativeFrom="paragraph">
              <wp:posOffset>228600</wp:posOffset>
            </wp:positionV>
            <wp:extent cx="664210" cy="1664335"/>
            <wp:effectExtent l="0" t="0" r="2540" b="0"/>
            <wp:wrapThrough wrapText="bothSides">
              <wp:wrapPolygon edited="0">
                <wp:start x="9293" y="0"/>
                <wp:lineTo x="5576" y="989"/>
                <wp:lineTo x="0" y="3214"/>
                <wp:lineTo x="0" y="21262"/>
                <wp:lineTo x="3098" y="21262"/>
                <wp:lineTo x="3717" y="20026"/>
                <wp:lineTo x="5576" y="12114"/>
                <wp:lineTo x="6815" y="4203"/>
                <wp:lineTo x="21063" y="1483"/>
                <wp:lineTo x="21063" y="494"/>
                <wp:lineTo x="19205" y="0"/>
                <wp:lineTo x="9293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13C">
        <w:rPr>
          <w:sz w:val="40"/>
          <w:szCs w:val="40"/>
        </w:rPr>
        <w:t>Planlegg terrariet</w:t>
      </w:r>
      <w:bookmarkStart w:id="0" w:name="_GoBack"/>
      <w:bookmarkEnd w:id="0"/>
    </w:p>
    <w:p w:rsidR="002A5C5E" w:rsidRDefault="002A5C5E" w:rsidP="002A5C5E">
      <w:pPr>
        <w:pStyle w:val="Default"/>
      </w:pPr>
    </w:p>
    <w:p w:rsidR="002A5C5E" w:rsidRDefault="002A5C5E" w:rsidP="002A5C5E">
      <w:pPr>
        <w:pStyle w:val="Default"/>
      </w:pPr>
    </w:p>
    <w:p w:rsidR="002A5C5E" w:rsidRDefault="002A5C5E"/>
    <w:sectPr w:rsidR="002A5C5E" w:rsidSect="00C56BDE">
      <w:footerReference w:type="default" r:id="rId8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94" w:rsidRDefault="00546594" w:rsidP="00546594">
      <w:pPr>
        <w:spacing w:after="0" w:line="240" w:lineRule="auto"/>
      </w:pPr>
      <w:r>
        <w:separator/>
      </w:r>
    </w:p>
  </w:endnote>
  <w:end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94" w:rsidRPr="00546594" w:rsidRDefault="00546594" w:rsidP="00546594">
    <w:pPr>
      <w:pStyle w:val="Bunntekst"/>
      <w:jc w:val="center"/>
    </w:pPr>
    <w:r w:rsidRPr="00546594">
      <w:rPr>
        <w:noProof/>
        <w:lang w:eastAsia="nb-NO"/>
      </w:rPr>
      <w:t>Flerspråklig naturfag- NAFO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94" w:rsidRDefault="00546594" w:rsidP="00546594">
      <w:pPr>
        <w:spacing w:after="0" w:line="240" w:lineRule="auto"/>
      </w:pPr>
      <w:r>
        <w:separator/>
      </w:r>
    </w:p>
  </w:footnote>
  <w:foot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5E"/>
    <w:rsid w:val="002A5C5E"/>
    <w:rsid w:val="00546594"/>
    <w:rsid w:val="00A0013C"/>
    <w:rsid w:val="00BC3D7C"/>
    <w:rsid w:val="00C15C9C"/>
    <w:rsid w:val="00C56BDE"/>
    <w:rsid w:val="00C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8556-C51C-42C0-8E54-F8B52AEF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2A5C5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6594"/>
  </w:style>
  <w:style w:type="paragraph" w:styleId="Bunntekst">
    <w:name w:val="footer"/>
    <w:basedOn w:val="Normal"/>
    <w:link w:val="Bunn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1870FA12.dotm</Template>
  <TotalTime>21</TotalTime>
  <Pages>2</Pages>
  <Words>20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Østli</dc:creator>
  <cp:keywords/>
  <dc:description/>
  <cp:lastModifiedBy>Lene Østli</cp:lastModifiedBy>
  <cp:revision>5</cp:revision>
  <dcterms:created xsi:type="dcterms:W3CDTF">2015-08-04T07:14:00Z</dcterms:created>
  <dcterms:modified xsi:type="dcterms:W3CDTF">2015-08-07T07:16:00Z</dcterms:modified>
</cp:coreProperties>
</file>