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1" w:rightFromText="141" w:vertAnchor="text" w:horzAnchor="margin" w:tblpX="-431" w:tblpY="1054"/>
        <w:tblW w:w="10201" w:type="dxa"/>
        <w:tblLook w:val="04A0" w:firstRow="1" w:lastRow="0" w:firstColumn="1" w:lastColumn="0" w:noHBand="0" w:noVBand="1"/>
      </w:tblPr>
      <w:tblGrid>
        <w:gridCol w:w="4962"/>
        <w:gridCol w:w="5239"/>
      </w:tblGrid>
      <w:tr w:rsidR="003618D7" w:rsidTr="006E6202">
        <w:tc>
          <w:tcPr>
            <w:tcW w:w="4962" w:type="dxa"/>
          </w:tcPr>
          <w:p w:rsidR="003618D7" w:rsidRDefault="006E6202" w:rsidP="006E62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</w:t>
            </w:r>
          </w:p>
        </w:tc>
        <w:tc>
          <w:tcPr>
            <w:tcW w:w="5239" w:type="dxa"/>
          </w:tcPr>
          <w:p w:rsidR="003618D7" w:rsidRDefault="006E6202" w:rsidP="006E62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Forklaring eller en tegning.</w:t>
            </w:r>
          </w:p>
        </w:tc>
      </w:tr>
      <w:tr w:rsidR="003618D7" w:rsidTr="006E6202">
        <w:tc>
          <w:tcPr>
            <w:tcW w:w="4962" w:type="dxa"/>
          </w:tcPr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</w:tc>
        <w:tc>
          <w:tcPr>
            <w:tcW w:w="5239" w:type="dxa"/>
          </w:tcPr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  <w:p w:rsidR="003618D7" w:rsidRDefault="003618D7" w:rsidP="006E6202">
            <w:pPr>
              <w:rPr>
                <w:sz w:val="40"/>
                <w:szCs w:val="40"/>
              </w:rPr>
            </w:pPr>
          </w:p>
        </w:tc>
      </w:tr>
    </w:tbl>
    <w:p w:rsidR="005B5C4F" w:rsidRPr="005B5C4F" w:rsidRDefault="00320AA2" w:rsidP="005B5C4F">
      <w:pPr>
        <w:rPr>
          <w:sz w:val="40"/>
          <w:szCs w:val="40"/>
        </w:rPr>
      </w:pPr>
      <w:r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8240" behindDoc="0" locked="0" layoutInCell="1" allowOverlap="1" wp14:anchorId="64C62366" wp14:editId="2048FC23">
            <wp:simplePos x="0" y="0"/>
            <wp:positionH relativeFrom="column">
              <wp:posOffset>-531495</wp:posOffset>
            </wp:positionH>
            <wp:positionV relativeFrom="paragraph">
              <wp:posOffset>84455</wp:posOffset>
            </wp:positionV>
            <wp:extent cx="664210" cy="1664335"/>
            <wp:effectExtent l="0" t="0" r="5715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DE"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9264" behindDoc="0" locked="0" layoutInCell="1" allowOverlap="1" wp14:anchorId="4F632662" wp14:editId="29C450A0">
            <wp:simplePos x="0" y="0"/>
            <wp:positionH relativeFrom="rightMargin">
              <wp:posOffset>-152400</wp:posOffset>
            </wp:positionH>
            <wp:positionV relativeFrom="paragraph">
              <wp:posOffset>7221855</wp:posOffset>
            </wp:positionV>
            <wp:extent cx="664210" cy="1664335"/>
            <wp:effectExtent l="0" t="0" r="254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6202">
        <w:rPr>
          <w:sz w:val="40"/>
          <w:szCs w:val="40"/>
        </w:rPr>
        <w:t>Ord</w:t>
      </w:r>
      <w:r w:rsidR="003618D7">
        <w:rPr>
          <w:sz w:val="40"/>
          <w:szCs w:val="40"/>
        </w:rPr>
        <w:t xml:space="preserve"> har vi lært om meitemark og jord. </w:t>
      </w:r>
    </w:p>
    <w:p w:rsidR="00320AA2" w:rsidRDefault="00C15C9C">
      <w:r>
        <w:rPr>
          <w:sz w:val="40"/>
          <w:szCs w:val="40"/>
        </w:rPr>
        <w:t xml:space="preserve"> </w:t>
      </w:r>
      <w:bookmarkStart w:id="0" w:name="_GoBack"/>
      <w:bookmarkEnd w:id="0"/>
    </w:p>
    <w:sectPr w:rsidR="00320AA2" w:rsidSect="00C56BDE">
      <w:footerReference w:type="default" r:id="rId8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94" w:rsidRDefault="00546594" w:rsidP="00546594">
      <w:pPr>
        <w:spacing w:after="0" w:line="240" w:lineRule="auto"/>
      </w:pPr>
      <w:r>
        <w:separator/>
      </w:r>
    </w:p>
  </w:endnote>
  <w:end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94" w:rsidRPr="00546594" w:rsidRDefault="00546594" w:rsidP="00546594">
    <w:pPr>
      <w:pStyle w:val="Bunntekst"/>
      <w:jc w:val="center"/>
    </w:pPr>
    <w:r w:rsidRPr="00546594">
      <w:rPr>
        <w:noProof/>
        <w:lang w:eastAsia="nb-NO"/>
      </w:rPr>
      <w:t>Flerspråklig naturfag- NAFO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94" w:rsidRDefault="00546594" w:rsidP="00546594">
      <w:pPr>
        <w:spacing w:after="0" w:line="240" w:lineRule="auto"/>
      </w:pPr>
      <w:r>
        <w:separator/>
      </w:r>
    </w:p>
  </w:footnote>
  <w:foot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5E"/>
    <w:rsid w:val="000851B9"/>
    <w:rsid w:val="002A5C5E"/>
    <w:rsid w:val="00320AA2"/>
    <w:rsid w:val="003618D7"/>
    <w:rsid w:val="004F3D2A"/>
    <w:rsid w:val="00546594"/>
    <w:rsid w:val="005B5C4F"/>
    <w:rsid w:val="006E6202"/>
    <w:rsid w:val="00942DE2"/>
    <w:rsid w:val="00BC3D7C"/>
    <w:rsid w:val="00C15C9C"/>
    <w:rsid w:val="00C56BDE"/>
    <w:rsid w:val="00C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8556-C51C-42C0-8E54-F8B52AEF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2A5C5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6594"/>
  </w:style>
  <w:style w:type="paragraph" w:styleId="Bunntekst">
    <w:name w:val="footer"/>
    <w:basedOn w:val="Normal"/>
    <w:link w:val="Bunn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6594"/>
  </w:style>
  <w:style w:type="table" w:styleId="Tabellrutenett">
    <w:name w:val="Table Grid"/>
    <w:basedOn w:val="Vanligtabell"/>
    <w:uiPriority w:val="39"/>
    <w:rsid w:val="005B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26981030.dotm</Template>
  <TotalTime>1</TotalTime>
  <Pages>1</Pages>
  <Words>18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Østli</dc:creator>
  <cp:keywords/>
  <dc:description/>
  <cp:lastModifiedBy>Lene Østli</cp:lastModifiedBy>
  <cp:revision>4</cp:revision>
  <dcterms:created xsi:type="dcterms:W3CDTF">2015-08-04T13:19:00Z</dcterms:created>
  <dcterms:modified xsi:type="dcterms:W3CDTF">2015-08-07T07:15:00Z</dcterms:modified>
</cp:coreProperties>
</file>