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4F" w:rsidRDefault="003F07E2" w:rsidP="00945A4F">
      <w:pPr>
        <w:pStyle w:val="Default"/>
        <w:rPr>
          <w:sz w:val="22"/>
          <w:szCs w:val="22"/>
        </w:rPr>
      </w:pPr>
      <w:r>
        <w:rPr>
          <w:rFonts w:ascii="Comic Sans MS" w:hAnsi="Comic Sans MS" w:cs="Comic Sans MS"/>
          <w:b/>
          <w:bCs/>
          <w:noProof/>
          <w:sz w:val="36"/>
          <w:szCs w:val="36"/>
          <w:u w:val="single"/>
          <w:lang w:eastAsia="nb-NO" w:bidi="ta-IN"/>
        </w:rPr>
        <w:drawing>
          <wp:anchor distT="0" distB="0" distL="114300" distR="114300" simplePos="0" relativeHeight="251666432" behindDoc="0" locked="0" layoutInCell="1" allowOverlap="1" wp14:anchorId="6CA72466" wp14:editId="632C6173">
            <wp:simplePos x="0" y="0"/>
            <wp:positionH relativeFrom="column">
              <wp:posOffset>-315595</wp:posOffset>
            </wp:positionH>
            <wp:positionV relativeFrom="paragraph">
              <wp:posOffset>179705</wp:posOffset>
            </wp:positionV>
            <wp:extent cx="664210" cy="1664335"/>
            <wp:effectExtent l="0" t="0" r="254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5A4F">
        <w:rPr>
          <w:sz w:val="22"/>
          <w:szCs w:val="22"/>
        </w:rPr>
        <w:t xml:space="preserve"> </w:t>
      </w:r>
    </w:p>
    <w:p w:rsidR="00945A4F" w:rsidRDefault="000C7E15" w:rsidP="003F07E2">
      <w:pPr>
        <w:pStyle w:val="Default"/>
        <w:tabs>
          <w:tab w:val="right" w:pos="8339"/>
        </w:tabs>
        <w:rPr>
          <w:rFonts w:ascii="Comic Sans MS" w:hAnsi="Comic Sans MS" w:cs="Comic Sans MS"/>
          <w:b/>
          <w:bCs/>
          <w:sz w:val="36"/>
          <w:szCs w:val="36"/>
          <w:u w:val="single"/>
        </w:rPr>
      </w:pPr>
      <w:r>
        <w:rPr>
          <w:rFonts w:ascii="Comic Sans MS" w:hAnsi="Comic Sans MS" w:cs="Comic Sans MS"/>
          <w:b/>
          <w:bCs/>
          <w:sz w:val="36"/>
          <w:szCs w:val="36"/>
          <w:u w:val="single"/>
        </w:rPr>
        <w:t>Dette observerte vi i terrariet</w:t>
      </w:r>
      <w:r w:rsidR="003F07E2">
        <w:rPr>
          <w:rFonts w:ascii="Comic Sans MS" w:hAnsi="Comic Sans MS" w:cs="Comic Sans MS"/>
          <w:b/>
          <w:bCs/>
          <w:sz w:val="36"/>
          <w:szCs w:val="36"/>
          <w:u w:val="single"/>
        </w:rPr>
        <w:tab/>
      </w:r>
    </w:p>
    <w:p w:rsidR="00945A4F" w:rsidRDefault="00945A4F" w:rsidP="00945A4F">
      <w:pPr>
        <w:pStyle w:val="Default"/>
        <w:rPr>
          <w:rFonts w:ascii="Comic Sans MS" w:hAnsi="Comic Sans MS" w:cs="Comic Sans MS"/>
          <w:b/>
          <w:bCs/>
          <w:sz w:val="36"/>
          <w:szCs w:val="36"/>
          <w:u w:val="single"/>
        </w:rPr>
      </w:pPr>
      <w:r w:rsidRPr="00945A4F">
        <w:rPr>
          <w:noProof/>
          <w:sz w:val="22"/>
          <w:szCs w:val="22"/>
          <w:lang w:eastAsia="nb-NO"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1B3F0" wp14:editId="12B0C05A">
                <wp:simplePos x="0" y="0"/>
                <wp:positionH relativeFrom="margin">
                  <wp:align>left</wp:align>
                </wp:positionH>
                <wp:positionV relativeFrom="paragraph">
                  <wp:posOffset>501650</wp:posOffset>
                </wp:positionV>
                <wp:extent cx="5553710" cy="1404620"/>
                <wp:effectExtent l="0" t="0" r="27940" b="2730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E15" w:rsidRDefault="000C7E15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Bevis</w:t>
                            </w:r>
                          </w:p>
                          <w:p w:rsidR="00945A4F" w:rsidRDefault="000C7E15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Jeg har sett disse forandringene</w:t>
                            </w:r>
                            <w:r w:rsidR="00945A4F"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 … </w:t>
                            </w:r>
                          </w:p>
                          <w:p w:rsidR="00945A4F" w:rsidRDefault="00945A4F"/>
                          <w:p w:rsidR="00945A4F" w:rsidRDefault="00945A4F"/>
                          <w:p w:rsidR="00945A4F" w:rsidRDefault="00945A4F"/>
                          <w:p w:rsidR="00945A4F" w:rsidRDefault="00945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1B3F0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39.5pt;width:437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">
                <v:textbox style="mso-fit-shape-to-text:t">
                  <w:txbxContent>
                    <w:p w:rsidR="000C7E15" w:rsidRDefault="000C7E15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Bevis</w:t>
                      </w:r>
                    </w:p>
                    <w:p w:rsidR="00945A4F" w:rsidRDefault="000C7E15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Jeg har sett disse forandringene</w:t>
                      </w:r>
                      <w:r w:rsidR="00945A4F"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 … </w:t>
                      </w:r>
                    </w:p>
                    <w:p w:rsidR="00945A4F" w:rsidRDefault="00945A4F"/>
                    <w:p w:rsidR="00945A4F" w:rsidRDefault="00945A4F"/>
                    <w:p w:rsidR="00945A4F" w:rsidRDefault="00945A4F"/>
                    <w:p w:rsidR="00945A4F" w:rsidRDefault="00945A4F"/>
                  </w:txbxContent>
                </v:textbox>
                <w10:wrap type="square" anchorx="margin"/>
              </v:shape>
            </w:pict>
          </mc:Fallback>
        </mc:AlternateContent>
      </w:r>
    </w:p>
    <w:p w:rsidR="00945A4F" w:rsidRDefault="00945A4F" w:rsidP="00945A4F">
      <w:pPr>
        <w:pStyle w:val="Default"/>
        <w:rPr>
          <w:sz w:val="22"/>
          <w:szCs w:val="22"/>
        </w:rPr>
      </w:pPr>
    </w:p>
    <w:p w:rsidR="00945A4F" w:rsidRDefault="003F07E2" w:rsidP="00945A4F">
      <w:pPr>
        <w:pStyle w:val="Default"/>
        <w:rPr>
          <w:rFonts w:ascii="Comic Sans MS" w:hAnsi="Comic Sans MS" w:cs="Comic Sans MS"/>
          <w:sz w:val="23"/>
          <w:szCs w:val="23"/>
        </w:rPr>
      </w:pPr>
      <w:r>
        <w:rPr>
          <w:rFonts w:ascii="Comic Sans MS" w:hAnsi="Comic Sans MS" w:cs="Comic Sans MS"/>
          <w:noProof/>
          <w:sz w:val="23"/>
          <w:szCs w:val="23"/>
          <w:lang w:eastAsia="nb-NO" w:bidi="ta-IN"/>
        </w:rPr>
        <w:drawing>
          <wp:anchor distT="0" distB="0" distL="114300" distR="114300" simplePos="0" relativeHeight="251667456" behindDoc="0" locked="0" layoutInCell="1" allowOverlap="1" wp14:anchorId="5C264AC8" wp14:editId="440FBF5C">
            <wp:simplePos x="0" y="0"/>
            <wp:positionH relativeFrom="column">
              <wp:posOffset>5120005</wp:posOffset>
            </wp:positionH>
            <wp:positionV relativeFrom="paragraph">
              <wp:posOffset>4140835</wp:posOffset>
            </wp:positionV>
            <wp:extent cx="664210" cy="1664335"/>
            <wp:effectExtent l="0" t="0" r="254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5A4F" w:rsidRPr="00945A4F">
        <w:rPr>
          <w:noProof/>
          <w:sz w:val="22"/>
          <w:szCs w:val="22"/>
          <w:lang w:eastAsia="nb-NO" w:bidi="ta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2349DC" wp14:editId="79D52DD9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5553710" cy="1404620"/>
                <wp:effectExtent l="0" t="0" r="27940" b="27305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4F" w:rsidRDefault="000C7E15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Forklar forandringen</w:t>
                            </w:r>
                            <w:r w:rsidR="00945A4F"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: Jeg tror dette skjedde, </w:t>
                            </w:r>
                            <w:proofErr w:type="gramStart"/>
                            <w:r w:rsidR="00945A4F"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fordi…</w:t>
                            </w:r>
                            <w:proofErr w:type="gramEnd"/>
                            <w:r w:rsidR="00945A4F"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945A4F" w:rsidRDefault="00945A4F" w:rsidP="00945A4F"/>
                          <w:p w:rsidR="00945A4F" w:rsidRDefault="00945A4F" w:rsidP="00945A4F"/>
                          <w:p w:rsidR="00945A4F" w:rsidRDefault="00945A4F" w:rsidP="00945A4F"/>
                          <w:p w:rsidR="00945A4F" w:rsidRDefault="00945A4F" w:rsidP="00945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349DC" id="_x0000_s1027" type="#_x0000_t202" style="position:absolute;margin-left:0;margin-top:19.45pt;width:437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">
                <v:textbox style="mso-fit-shape-to-text:t">
                  <w:txbxContent>
                    <w:p w:rsidR="00945A4F" w:rsidRDefault="000C7E15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Forklar forandringen</w:t>
                      </w:r>
                      <w:r w:rsidR="00945A4F"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: Jeg tror dette skjedde, </w:t>
                      </w:r>
                      <w:proofErr w:type="gramStart"/>
                      <w:r w:rsidR="00945A4F"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fordi…</w:t>
                      </w:r>
                      <w:proofErr w:type="gramEnd"/>
                      <w:r w:rsidR="00945A4F"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 </w:t>
                      </w:r>
                    </w:p>
                    <w:p w:rsidR="00945A4F" w:rsidRDefault="00945A4F" w:rsidP="00945A4F"/>
                    <w:p w:rsidR="00945A4F" w:rsidRDefault="00945A4F" w:rsidP="00945A4F"/>
                    <w:p w:rsidR="00945A4F" w:rsidRDefault="00945A4F" w:rsidP="00945A4F"/>
                    <w:p w:rsidR="00945A4F" w:rsidRDefault="00945A4F" w:rsidP="00945A4F"/>
                  </w:txbxContent>
                </v:textbox>
                <w10:wrap type="square" anchorx="margin"/>
              </v:shape>
            </w:pict>
          </mc:Fallback>
        </mc:AlternateContent>
      </w:r>
    </w:p>
    <w:p w:rsidR="00945A4F" w:rsidRDefault="00945A4F" w:rsidP="00945A4F">
      <w:pPr>
        <w:pStyle w:val="Default"/>
        <w:rPr>
          <w:rFonts w:ascii="Comic Sans MS" w:hAnsi="Comic Sans MS" w:cs="Comic Sans MS"/>
          <w:sz w:val="23"/>
          <w:szCs w:val="23"/>
        </w:rPr>
      </w:pPr>
      <w:r w:rsidRPr="00945A4F">
        <w:rPr>
          <w:noProof/>
          <w:sz w:val="22"/>
          <w:szCs w:val="22"/>
          <w:lang w:eastAsia="nb-NO" w:bidi="ta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4CCF21" wp14:editId="57B2CAAD">
                <wp:simplePos x="0" y="0"/>
                <wp:positionH relativeFrom="margin">
                  <wp:posOffset>0</wp:posOffset>
                </wp:positionH>
                <wp:positionV relativeFrom="paragraph">
                  <wp:posOffset>1850390</wp:posOffset>
                </wp:positionV>
                <wp:extent cx="5553710" cy="1404620"/>
                <wp:effectExtent l="0" t="0" r="27940" b="2730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4F" w:rsidRDefault="00945A4F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Et nytt spørsmål: Et spørsmål jeg har om terrariet </w:t>
                            </w:r>
                            <w:proofErr w:type="gramStart"/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er…</w:t>
                            </w:r>
                            <w:proofErr w:type="gramEnd"/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945A4F" w:rsidRDefault="00945A4F" w:rsidP="00945A4F"/>
                          <w:p w:rsidR="00945A4F" w:rsidRDefault="00945A4F" w:rsidP="00945A4F"/>
                          <w:p w:rsidR="00945A4F" w:rsidRDefault="00945A4F" w:rsidP="00945A4F"/>
                          <w:p w:rsidR="00945A4F" w:rsidRDefault="00945A4F" w:rsidP="00945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6E141" id="_x0000_s1028" type="#_x0000_t202" style="position:absolute;margin-left:0;margin-top:145.7pt;width:437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">
                <v:textbox style="mso-fit-shape-to-text:t">
                  <w:txbxContent>
                    <w:p w:rsidR="00945A4F" w:rsidRDefault="00945A4F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Et nytt spørsmål: Et spørsmål jeg har om terrariet </w:t>
                      </w:r>
                      <w:proofErr w:type="gramStart"/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er…</w:t>
                      </w:r>
                      <w:proofErr w:type="gramEnd"/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 </w:t>
                      </w:r>
                    </w:p>
                    <w:p w:rsidR="00945A4F" w:rsidRDefault="00945A4F" w:rsidP="00945A4F"/>
                    <w:p w:rsidR="00945A4F" w:rsidRDefault="00945A4F" w:rsidP="00945A4F"/>
                    <w:p w:rsidR="00945A4F" w:rsidRDefault="00945A4F" w:rsidP="00945A4F"/>
                    <w:p w:rsidR="00945A4F" w:rsidRDefault="00945A4F" w:rsidP="00945A4F"/>
                  </w:txbxContent>
                </v:textbox>
                <w10:wrap type="square" anchorx="margin"/>
              </v:shape>
            </w:pict>
          </mc:Fallback>
        </mc:AlternateContent>
      </w:r>
      <w:r w:rsidRPr="00945A4F">
        <w:rPr>
          <w:noProof/>
          <w:sz w:val="22"/>
          <w:szCs w:val="22"/>
          <w:lang w:eastAsia="nb-NO" w:bidi="ta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1636B4" wp14:editId="4C3D586E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5553710" cy="1404620"/>
                <wp:effectExtent l="0" t="0" r="27940" b="27305"/>
                <wp:wrapSquare wrapText="bothSides"/>
                <wp:docPr id="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4F" w:rsidRDefault="000C7E15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>Hva tror du vil skje i terrariet videre:</w:t>
                            </w:r>
                            <w:bookmarkStart w:id="0" w:name="_GoBack"/>
                            <w:bookmarkEnd w:id="0"/>
                            <w:r w:rsidR="00945A4F"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945A4F" w:rsidRDefault="00945A4F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</w:p>
                          <w:p w:rsidR="00945A4F" w:rsidRPr="00945A4F" w:rsidRDefault="00945A4F" w:rsidP="00945A4F">
                            <w:pPr>
                              <w:pStyle w:val="Default"/>
                              <w:rPr>
                                <w:rFonts w:ascii="Comic Sans MS" w:hAnsi="Comic Sans MS" w:cs="Comic Sans MS"/>
                                <w:sz w:val="23"/>
                                <w:szCs w:val="23"/>
                              </w:rPr>
                            </w:pPr>
                          </w:p>
                          <w:p w:rsidR="00945A4F" w:rsidRDefault="00945A4F" w:rsidP="00945A4F"/>
                          <w:p w:rsidR="00945A4F" w:rsidRDefault="00945A4F" w:rsidP="00945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636B4" id="_x0000_s1029" type="#_x0000_t202" style="position:absolute;margin-left:0;margin-top:19.5pt;width:437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">
                <v:textbox style="mso-fit-shape-to-text:t">
                  <w:txbxContent>
                    <w:p w:rsidR="00945A4F" w:rsidRDefault="000C7E15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>Hva tror du vil skje i terrariet videre:</w:t>
                      </w:r>
                      <w:bookmarkStart w:id="1" w:name="_GoBack"/>
                      <w:bookmarkEnd w:id="1"/>
                      <w:r w:rsidR="00945A4F"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  <w:t xml:space="preserve"> </w:t>
                      </w:r>
                    </w:p>
                    <w:p w:rsidR="00945A4F" w:rsidRDefault="00945A4F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</w:p>
                    <w:p w:rsidR="00945A4F" w:rsidRPr="00945A4F" w:rsidRDefault="00945A4F" w:rsidP="00945A4F">
                      <w:pPr>
                        <w:pStyle w:val="Default"/>
                        <w:rPr>
                          <w:rFonts w:ascii="Comic Sans MS" w:hAnsi="Comic Sans MS" w:cs="Comic Sans MS"/>
                          <w:sz w:val="23"/>
                          <w:szCs w:val="23"/>
                        </w:rPr>
                      </w:pPr>
                    </w:p>
                    <w:p w:rsidR="00945A4F" w:rsidRDefault="00945A4F" w:rsidP="00945A4F"/>
                    <w:p w:rsidR="00945A4F" w:rsidRDefault="00945A4F" w:rsidP="00945A4F"/>
                  </w:txbxContent>
                </v:textbox>
                <w10:wrap type="square" anchorx="margin"/>
              </v:shape>
            </w:pict>
          </mc:Fallback>
        </mc:AlternateContent>
      </w:r>
    </w:p>
    <w:p w:rsidR="00945A4F" w:rsidRDefault="00945A4F" w:rsidP="00945A4F">
      <w:pPr>
        <w:pStyle w:val="Default"/>
        <w:rPr>
          <w:rFonts w:ascii="Comic Sans MS" w:hAnsi="Comic Sans MS" w:cs="Comic Sans MS"/>
          <w:sz w:val="23"/>
          <w:szCs w:val="23"/>
        </w:rPr>
      </w:pPr>
    </w:p>
    <w:p w:rsidR="00945A4F" w:rsidRDefault="00945A4F" w:rsidP="00945A4F">
      <w:pPr>
        <w:pStyle w:val="Default"/>
        <w:rPr>
          <w:rFonts w:ascii="Comic Sans MS" w:hAnsi="Comic Sans MS" w:cs="Comic Sans MS"/>
          <w:sz w:val="23"/>
          <w:szCs w:val="23"/>
        </w:rPr>
      </w:pPr>
    </w:p>
    <w:p w:rsidR="00945A4F" w:rsidRDefault="00945A4F" w:rsidP="00945A4F">
      <w:pPr>
        <w:pStyle w:val="Default"/>
        <w:rPr>
          <w:rFonts w:ascii="Comic Sans MS" w:hAnsi="Comic Sans MS" w:cs="Comic Sans MS"/>
          <w:sz w:val="23"/>
          <w:szCs w:val="23"/>
        </w:rPr>
      </w:pPr>
    </w:p>
    <w:p w:rsidR="00945A4F" w:rsidRDefault="00945A4F" w:rsidP="00945A4F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Tegn terrariet sett fra siden. Sett navn på de ulike delene: </w:t>
      </w:r>
    </w:p>
    <w:p w:rsidR="000E76E2" w:rsidRDefault="00945A4F" w:rsidP="00945A4F">
      <w:pPr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sz w:val="36"/>
          <w:szCs w:val="36"/>
          <w:u w:val="single"/>
        </w:rPr>
        <w:t xml:space="preserve">Observasjon 1 av terrariet </w:t>
      </w:r>
      <w:r>
        <w:rPr>
          <w:rFonts w:ascii="Comic Sans MS" w:hAnsi="Comic Sans MS" w:cs="Comic Sans MS"/>
          <w:sz w:val="28"/>
          <w:szCs w:val="28"/>
        </w:rPr>
        <w:t>(fortsettelse)</w:t>
      </w:r>
    </w:p>
    <w:p w:rsidR="00945A4F" w:rsidRDefault="00945A4F" w:rsidP="00945A4F">
      <w:pPr>
        <w:rPr>
          <w:rFonts w:ascii="Comic Sans MS" w:hAnsi="Comic Sans MS" w:cs="Comic Sans MS"/>
          <w:sz w:val="28"/>
          <w:szCs w:val="28"/>
        </w:rPr>
      </w:pPr>
    </w:p>
    <w:p w:rsidR="00945A4F" w:rsidRDefault="00945A4F" w:rsidP="00945A4F">
      <w:r w:rsidRPr="00945A4F">
        <w:rPr>
          <w:noProof/>
          <w:lang w:eastAsia="nb-NO" w:bidi="ta-IN"/>
        </w:rPr>
        <w:lastRenderedPageBreak/>
        <w:drawing>
          <wp:inline distT="0" distB="0" distL="0" distR="0">
            <wp:extent cx="4931666" cy="7685447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25" cy="771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A4F" w:rsidSect="003F07E2">
      <w:footerReference w:type="default" r:id="rId9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E2" w:rsidRDefault="003F07E2" w:rsidP="003F07E2">
      <w:pPr>
        <w:spacing w:after="0" w:line="240" w:lineRule="auto"/>
      </w:pPr>
      <w:r>
        <w:separator/>
      </w:r>
    </w:p>
  </w:endnote>
  <w:endnote w:type="continuationSeparator" w:id="0">
    <w:p w:rsidR="003F07E2" w:rsidRDefault="003F07E2" w:rsidP="003F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7E2" w:rsidRPr="00546594" w:rsidRDefault="003F07E2" w:rsidP="003F07E2">
    <w:pPr>
      <w:pStyle w:val="Bunntekst"/>
      <w:jc w:val="center"/>
    </w:pPr>
    <w:r w:rsidRPr="00546594">
      <w:rPr>
        <w:noProof/>
        <w:lang w:eastAsia="nb-NO"/>
      </w:rPr>
      <w:t>Flerspråklig naturfag- NAFO</w:t>
    </w:r>
  </w:p>
  <w:p w:rsidR="003F07E2" w:rsidRPr="003F07E2" w:rsidRDefault="003F07E2" w:rsidP="003F07E2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E2" w:rsidRDefault="003F07E2" w:rsidP="003F07E2">
      <w:pPr>
        <w:spacing w:after="0" w:line="240" w:lineRule="auto"/>
      </w:pPr>
      <w:r>
        <w:separator/>
      </w:r>
    </w:p>
  </w:footnote>
  <w:footnote w:type="continuationSeparator" w:id="0">
    <w:p w:rsidR="003F07E2" w:rsidRDefault="003F07E2" w:rsidP="003F0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4F"/>
    <w:rsid w:val="000C7E15"/>
    <w:rsid w:val="003F07E2"/>
    <w:rsid w:val="0040212A"/>
    <w:rsid w:val="00945A4F"/>
    <w:rsid w:val="00BC3D7C"/>
    <w:rsid w:val="00C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0AB03-49A6-4714-900F-DEFDE00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945A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3F0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F07E2"/>
  </w:style>
  <w:style w:type="paragraph" w:styleId="Bunntekst">
    <w:name w:val="footer"/>
    <w:basedOn w:val="Normal"/>
    <w:link w:val="BunntekstTegn"/>
    <w:uiPriority w:val="99"/>
    <w:unhideWhenUsed/>
    <w:rsid w:val="003F0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F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9172F935.dotm</Template>
  <TotalTime>13</TotalTime>
  <Pages>3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3</cp:revision>
  <dcterms:created xsi:type="dcterms:W3CDTF">2015-08-04T07:40:00Z</dcterms:created>
  <dcterms:modified xsi:type="dcterms:W3CDTF">2015-08-07T06:28:00Z</dcterms:modified>
</cp:coreProperties>
</file>